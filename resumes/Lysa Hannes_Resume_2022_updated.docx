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2"/>
        <w:gridCol w:w="509"/>
        <w:gridCol w:w="6696"/>
      </w:tblGrid>
      <w:tr w:rsidR="006D409C" w14:paraId="4ACDDB11" w14:textId="77777777" w:rsidTr="006D6FFD">
        <w:trPr>
          <w:trHeight w:val="1169"/>
        </w:trPr>
        <w:tc>
          <w:tcPr>
            <w:tcW w:w="4472" w:type="dxa"/>
            <w:vMerge w:val="restart"/>
            <w:tcMar>
              <w:left w:w="360" w:type="dxa"/>
            </w:tcMar>
            <w:vAlign w:val="bottom"/>
          </w:tcPr>
          <w:p w14:paraId="011B66E0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A60CF10" wp14:editId="58F661C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40005</wp:posOffset>
                      </wp:positionV>
                      <wp:extent cx="2262251" cy="2262251"/>
                      <wp:effectExtent l="38100" t="38100" r="62230" b="62230"/>
                      <wp:wrapNone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83425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style="position:absolute;margin-left:3pt;margin-top:3.15pt;width:178.15pt;height:178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eG1w&#10;PSJodHRwOi8vbnMuYWRvYmUuY29tL3hhcC8xLjAvIj48eG1wOkNyZWF0b3JUb29sPldpbmRvd3Mg&#10;UGhvdG8gRWRpdG9yIDEwLjAuMTAwMTEuMTYzODQ8L3htcDpDcmVhdG9yVG9vbD48eG1wOkNyZWF0&#10;ZURhdGU+MjAyMS0wMi0wNFQxMzo0NzowMjwveG1wOkNyZWF0ZURhdGU+PC9yZGY6RGVzY3JpcHRp&#10;b24+PC9yZGY6UkRGPjwveDp4bXBtZXRhPg0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PD94cGFja2V0IGVuZD0ndyc/Pv/bAEMAAwICAwICAwMDAwQDAwQFCAUFBAQFCgcHBggMCgwM&#10;CwoLCw0OEhANDhEOCwsQFhARExQVFRUMDxcYFhQYEhQVFP/bAEMBAwQEBQQFCQUFCRQNCw0UFBQU&#10;FBQUFBQUFBQUFBQUFBQUFBQUFBQUFBQUFBQUFBQUFBQUFBQUFBQUFBQUFBQUFP/AABEIAn8Cf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" strokecolor="#1cade4 [3204]" strokeweight="5pt">
                      <v:fill r:id="rId8" o:title="" recolor="t" rotate="t" type="frame"/>
                    </v:shape>
                  </w:pict>
                </mc:Fallback>
              </mc:AlternateContent>
            </w:r>
          </w:p>
        </w:tc>
        <w:tc>
          <w:tcPr>
            <w:tcW w:w="509" w:type="dxa"/>
            <w:shd w:val="clear" w:color="auto" w:fill="134163" w:themeFill="accent2" w:themeFillShade="80"/>
          </w:tcPr>
          <w:p w14:paraId="13464837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95" w:type="dxa"/>
            <w:shd w:val="clear" w:color="auto" w:fill="134163" w:themeFill="accent2" w:themeFillShade="80"/>
            <w:vAlign w:val="center"/>
          </w:tcPr>
          <w:sdt>
            <w:sdtPr>
              <w:id w:val="1049110328"/>
              <w:placeholder>
                <w:docPart w:val="A5C9E73DFCA94497A714CAC86E96BE77"/>
              </w:placeholder>
              <w:temporary/>
              <w:showingPlcHdr/>
              <w15:appearance w15:val="hidden"/>
            </w:sdtPr>
            <w:sdtEndPr/>
            <w:sdtContent>
              <w:p w14:paraId="0A4D193C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1DB5BF6D" w14:textId="77777777" w:rsidTr="0007781D">
        <w:trPr>
          <w:trHeight w:val="1483"/>
        </w:trPr>
        <w:tc>
          <w:tcPr>
            <w:tcW w:w="4472" w:type="dxa"/>
            <w:vMerge/>
            <w:tcMar>
              <w:left w:w="360" w:type="dxa"/>
            </w:tcMar>
            <w:vAlign w:val="bottom"/>
          </w:tcPr>
          <w:p w14:paraId="5659E936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</w:tcPr>
          <w:p w14:paraId="5254B075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8F9F83" wp14:editId="19E736B7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1F433B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8F9F83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21F433B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5" w:type="dxa"/>
          </w:tcPr>
          <w:p w14:paraId="2A17B430" w14:textId="77777777" w:rsidR="000911B8" w:rsidRPr="007A05CF" w:rsidRDefault="000911B8" w:rsidP="00776643">
            <w:pPr>
              <w:rPr>
                <w:rFonts w:ascii="Arial" w:hAnsi="Arial" w:cs="Arial"/>
                <w:b/>
              </w:rPr>
            </w:pPr>
          </w:p>
          <w:p w14:paraId="16024B4D" w14:textId="55D6BCD9" w:rsidR="006D409C" w:rsidRPr="007A05CF" w:rsidRDefault="000911B8" w:rsidP="00776643">
            <w:pPr>
              <w:rPr>
                <w:rFonts w:ascii="Arial" w:hAnsi="Arial" w:cs="Arial"/>
                <w:b/>
                <w:sz w:val="24"/>
              </w:rPr>
            </w:pPr>
            <w:r w:rsidRPr="007A05CF">
              <w:rPr>
                <w:rFonts w:ascii="Arial" w:hAnsi="Arial" w:cs="Arial"/>
                <w:b/>
                <w:sz w:val="24"/>
              </w:rPr>
              <w:t>Brock University</w:t>
            </w:r>
          </w:p>
          <w:p w14:paraId="710F97CB" w14:textId="3B74C577" w:rsidR="006D409C" w:rsidRPr="007A05CF" w:rsidRDefault="000911B8" w:rsidP="00776643">
            <w:pPr>
              <w:pStyle w:val="Date"/>
              <w:rPr>
                <w:rFonts w:ascii="Arial" w:hAnsi="Arial" w:cs="Arial"/>
                <w:sz w:val="24"/>
                <w:szCs w:val="24"/>
              </w:rPr>
            </w:pPr>
            <w:r w:rsidRPr="007A05CF">
              <w:rPr>
                <w:rFonts w:ascii="Arial" w:hAnsi="Arial" w:cs="Arial"/>
                <w:sz w:val="24"/>
                <w:szCs w:val="24"/>
              </w:rPr>
              <w:t>2019</w:t>
            </w:r>
            <w:r w:rsidR="006D409C" w:rsidRPr="007A05CF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7A05CF">
              <w:rPr>
                <w:rFonts w:ascii="Arial" w:hAnsi="Arial" w:cs="Arial"/>
                <w:sz w:val="24"/>
                <w:szCs w:val="24"/>
              </w:rPr>
              <w:t>Present</w:t>
            </w:r>
          </w:p>
          <w:p w14:paraId="7E3F4A3E" w14:textId="6642F8B4" w:rsidR="006D409C" w:rsidRPr="007A05CF" w:rsidRDefault="0007781D" w:rsidP="007766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</w:t>
            </w:r>
            <w:r w:rsidR="000911B8" w:rsidRPr="007A05CF">
              <w:rPr>
                <w:rFonts w:ascii="Arial" w:hAnsi="Arial" w:cs="Arial"/>
                <w:sz w:val="24"/>
              </w:rPr>
              <w:t>-op Bachelor of Computer Science and Business Student</w:t>
            </w:r>
            <w:r w:rsidR="00067307" w:rsidRPr="007A05CF">
              <w:rPr>
                <w:rFonts w:ascii="Arial" w:hAnsi="Arial" w:cs="Arial"/>
                <w:sz w:val="24"/>
              </w:rPr>
              <w:t xml:space="preserve"> (Honors)</w:t>
            </w:r>
            <w:r w:rsidR="000911B8" w:rsidRPr="007A05CF">
              <w:rPr>
                <w:rFonts w:ascii="Arial" w:hAnsi="Arial" w:cs="Arial"/>
                <w:sz w:val="24"/>
              </w:rPr>
              <w:t>.</w:t>
            </w:r>
          </w:p>
          <w:p w14:paraId="5D102455" w14:textId="77777777" w:rsidR="006D409C" w:rsidRPr="007A05CF" w:rsidRDefault="006D409C" w:rsidP="00776643">
            <w:pPr>
              <w:rPr>
                <w:rFonts w:ascii="Arial" w:hAnsi="Arial" w:cs="Arial"/>
              </w:rPr>
            </w:pPr>
          </w:p>
          <w:p w14:paraId="5CA0BE6A" w14:textId="7F896191" w:rsidR="006D409C" w:rsidRPr="007A05CF" w:rsidRDefault="006D409C" w:rsidP="00776643">
            <w:pPr>
              <w:rPr>
                <w:rFonts w:ascii="Arial" w:hAnsi="Arial" w:cs="Arial"/>
              </w:rPr>
            </w:pPr>
          </w:p>
        </w:tc>
      </w:tr>
      <w:tr w:rsidR="006D409C" w14:paraId="6EFD200A" w14:textId="77777777" w:rsidTr="006D6FFD">
        <w:trPr>
          <w:trHeight w:val="1169"/>
        </w:trPr>
        <w:tc>
          <w:tcPr>
            <w:tcW w:w="4472" w:type="dxa"/>
            <w:vMerge w:val="restart"/>
            <w:tcMar>
              <w:left w:w="360" w:type="dxa"/>
            </w:tcMar>
            <w:vAlign w:val="bottom"/>
          </w:tcPr>
          <w:p w14:paraId="6E2EBE2A" w14:textId="77777777" w:rsidR="0007781D" w:rsidRDefault="0007781D" w:rsidP="007A05CF">
            <w:pPr>
              <w:pStyle w:val="Title"/>
            </w:pPr>
          </w:p>
          <w:p w14:paraId="14F530E3" w14:textId="1597734B" w:rsidR="00DD2E19" w:rsidRPr="005D47DE" w:rsidRDefault="00DD2E19" w:rsidP="007A05CF">
            <w:pPr>
              <w:pStyle w:val="Title"/>
            </w:pPr>
            <w:r>
              <w:t>Lysa Hannes</w:t>
            </w:r>
          </w:p>
          <w:sdt>
            <w:sdtPr>
              <w:id w:val="-1448076370"/>
              <w:placeholder>
                <w:docPart w:val="6A489C22A39441C2826D785E483087A4"/>
              </w:placeholder>
              <w:temporary/>
              <w:showingPlcHdr/>
              <w15:appearance w15:val="hidden"/>
            </w:sdtPr>
            <w:sdtEndPr/>
            <w:sdtContent>
              <w:p w14:paraId="1D613D5F" w14:textId="77777777" w:rsidR="00DD2E19" w:rsidRPr="005D47DE" w:rsidRDefault="00DD2E19" w:rsidP="00DD2E19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367C353D" w14:textId="683DCADA" w:rsidR="00DD2E19" w:rsidRPr="003F477D" w:rsidRDefault="00DD2E19" w:rsidP="00DD2E19">
            <w:pPr>
              <w:pStyle w:val="ProfileText"/>
              <w:rPr>
                <w:lang w:val="fr-FR"/>
              </w:rPr>
            </w:pPr>
          </w:p>
          <w:p w14:paraId="561322D3" w14:textId="48263782" w:rsidR="00DD2E19" w:rsidRPr="007A05CF" w:rsidRDefault="00210699" w:rsidP="00DD2E19">
            <w:pPr>
              <w:rPr>
                <w:rFonts w:ascii="Arial" w:hAnsi="Arial" w:cs="Arial"/>
                <w:lang w:val="en-CA"/>
              </w:rPr>
            </w:pPr>
            <w:r w:rsidRPr="007A05CF">
              <w:rPr>
                <w:rFonts w:ascii="Arial" w:hAnsi="Arial" w:cs="Arial"/>
                <w:lang w:val="en-CA"/>
              </w:rPr>
              <w:t xml:space="preserve">Thank you for looking at my </w:t>
            </w:r>
            <w:r w:rsidR="00370804" w:rsidRPr="007A05CF">
              <w:rPr>
                <w:rFonts w:ascii="Arial" w:hAnsi="Arial" w:cs="Arial"/>
                <w:lang w:val="en-CA"/>
              </w:rPr>
              <w:t>resume, I</w:t>
            </w:r>
            <w:r w:rsidRPr="007A05CF">
              <w:rPr>
                <w:rFonts w:ascii="Arial" w:hAnsi="Arial" w:cs="Arial"/>
                <w:lang w:val="en-CA"/>
              </w:rPr>
              <w:t xml:space="preserve"> really appreciate it! Here is a little bit about m</w:t>
            </w:r>
            <w:r w:rsidR="007A05CF" w:rsidRPr="007A05CF">
              <w:rPr>
                <w:rFonts w:ascii="Arial" w:hAnsi="Arial" w:cs="Arial"/>
                <w:lang w:val="en-CA"/>
              </w:rPr>
              <w:t>yself</w:t>
            </w:r>
            <w:r w:rsidRPr="007A05CF">
              <w:rPr>
                <w:rFonts w:ascii="Arial" w:hAnsi="Arial" w:cs="Arial"/>
                <w:lang w:val="en-CA"/>
              </w:rPr>
              <w:t xml:space="preserve">. I am looking to expand my horizons and learn as much as I can. I enjoy </w:t>
            </w:r>
            <w:r w:rsidR="007A05CF" w:rsidRPr="007A05CF">
              <w:rPr>
                <w:rFonts w:ascii="Arial" w:hAnsi="Arial" w:cs="Arial"/>
                <w:lang w:val="en-CA"/>
              </w:rPr>
              <w:t>coding and</w:t>
            </w:r>
            <w:r w:rsidRPr="007A05CF">
              <w:rPr>
                <w:rFonts w:ascii="Arial" w:hAnsi="Arial" w:cs="Arial"/>
                <w:lang w:val="en-CA"/>
              </w:rPr>
              <w:t xml:space="preserve"> am looking into one day building up and owning my own business</w:t>
            </w:r>
            <w:r w:rsidR="007A05CF" w:rsidRPr="007A05CF">
              <w:rPr>
                <w:rFonts w:ascii="Arial" w:hAnsi="Arial" w:cs="Arial"/>
                <w:lang w:val="en-CA"/>
              </w:rPr>
              <w:t>.</w:t>
            </w:r>
            <w:r w:rsidRPr="007A05CF">
              <w:rPr>
                <w:rFonts w:ascii="Arial" w:hAnsi="Arial" w:cs="Arial"/>
                <w:lang w:val="en-CA"/>
              </w:rPr>
              <w:t xml:space="preserve"> </w:t>
            </w:r>
            <w:r w:rsidR="007A05CF" w:rsidRPr="007A05CF">
              <w:rPr>
                <w:rFonts w:ascii="Arial" w:hAnsi="Arial" w:cs="Arial"/>
                <w:lang w:val="en-CA"/>
              </w:rPr>
              <w:t>B</w:t>
            </w:r>
            <w:r w:rsidRPr="007A05CF">
              <w:rPr>
                <w:rFonts w:ascii="Arial" w:hAnsi="Arial" w:cs="Arial"/>
                <w:lang w:val="en-CA"/>
              </w:rPr>
              <w:t>ut before I get there</w:t>
            </w:r>
            <w:r w:rsidR="007A05CF" w:rsidRPr="007A05CF">
              <w:rPr>
                <w:rFonts w:ascii="Arial" w:hAnsi="Arial" w:cs="Arial"/>
                <w:lang w:val="en-CA"/>
              </w:rPr>
              <w:t>,</w:t>
            </w:r>
            <w:r w:rsidRPr="007A05CF">
              <w:rPr>
                <w:rFonts w:ascii="Arial" w:hAnsi="Arial" w:cs="Arial"/>
                <w:lang w:val="en-CA"/>
              </w:rPr>
              <w:t xml:space="preserve"> I want to learn as much as I can and experience every possible learning opportunity. </w:t>
            </w:r>
            <w:r w:rsidR="00FA3B3B">
              <w:rPr>
                <w:rFonts w:ascii="Arial" w:hAnsi="Arial" w:cs="Arial"/>
                <w:lang w:val="en-CA"/>
              </w:rPr>
              <w:t xml:space="preserve">Also, as a side note, my website below contains some of my relevant projects. </w:t>
            </w:r>
            <w:r w:rsidRPr="007A05CF">
              <w:rPr>
                <w:rFonts w:ascii="Arial" w:hAnsi="Arial" w:cs="Arial"/>
                <w:lang w:val="en-CA"/>
              </w:rPr>
              <w:t>I hope you enjoy my resume and that it convinces you to hi</w:t>
            </w:r>
            <w:r w:rsidR="007A05CF" w:rsidRPr="007A05CF">
              <w:rPr>
                <w:rFonts w:ascii="Arial" w:hAnsi="Arial" w:cs="Arial"/>
                <w:lang w:val="en-CA"/>
              </w:rPr>
              <w:t>re me!</w:t>
            </w:r>
          </w:p>
          <w:sdt>
            <w:sdtPr>
              <w:id w:val="-1954003311"/>
              <w:placeholder>
                <w:docPart w:val="5AE87295A70C482388B694A5D46BB564"/>
              </w:placeholder>
              <w:temporary/>
              <w:showingPlcHdr/>
              <w15:appearance w15:val="hidden"/>
            </w:sdtPr>
            <w:sdtEndPr/>
            <w:sdtContent>
              <w:p w14:paraId="372BE54D" w14:textId="77777777" w:rsidR="00DD2E19" w:rsidRPr="003F477D" w:rsidRDefault="00DD2E19" w:rsidP="00DD2E19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1DBEAFCEED434575A2A0853EE3074E30"/>
              </w:placeholder>
              <w:temporary/>
              <w:showingPlcHdr/>
              <w15:appearance w15:val="hidden"/>
            </w:sdtPr>
            <w:sdtEndPr/>
            <w:sdtContent>
              <w:p w14:paraId="2A087CFC" w14:textId="77777777" w:rsidR="00DD2E19" w:rsidRPr="003F477D" w:rsidRDefault="00DD2E19" w:rsidP="00DD2E19">
                <w:pPr>
                  <w:pStyle w:val="ContactDetails"/>
                  <w:rPr>
                    <w:lang w:val="fr-FR"/>
                  </w:rPr>
                </w:pPr>
                <w:r w:rsidRPr="003F477D">
                  <w:rPr>
                    <w:lang w:val="fr-FR"/>
                  </w:rPr>
                  <w:t>PHONE:</w:t>
                </w:r>
              </w:p>
            </w:sdtContent>
          </w:sdt>
          <w:p w14:paraId="22AFAA5D" w14:textId="234B826F" w:rsidR="00DD2E19" w:rsidRPr="003F477D" w:rsidRDefault="00DD2E19" w:rsidP="00DD2E19">
            <w:pPr>
              <w:pStyle w:val="ContactDetails"/>
              <w:rPr>
                <w:lang w:val="fr-FR"/>
              </w:rPr>
            </w:pPr>
            <w:r>
              <w:t>905-630-7886</w:t>
            </w:r>
          </w:p>
          <w:p w14:paraId="48276AF5" w14:textId="77777777" w:rsidR="00DD2E19" w:rsidRPr="003F477D" w:rsidRDefault="00DD2E19" w:rsidP="00DD2E19">
            <w:pPr>
              <w:pStyle w:val="ContactDetails"/>
              <w:rPr>
                <w:lang w:val="fr-FR"/>
              </w:rPr>
            </w:pPr>
          </w:p>
          <w:p w14:paraId="2B69F52C" w14:textId="60FE40CE" w:rsidR="00DD2E19" w:rsidRPr="003F477D" w:rsidRDefault="0007781D" w:rsidP="00DD2E19">
            <w:pPr>
              <w:pStyle w:val="ContactDetails"/>
              <w:rPr>
                <w:lang w:val="fr-FR"/>
              </w:rPr>
            </w:pPr>
            <w:r>
              <w:t>WEBSITE PORTFOLIO:</w:t>
            </w:r>
          </w:p>
          <w:p w14:paraId="1AEF5D52" w14:textId="4458E9EC" w:rsidR="00DD2E19" w:rsidRDefault="007801D9" w:rsidP="00DD2E19">
            <w:pPr>
              <w:rPr>
                <w:lang w:val="fr-FR"/>
              </w:rPr>
            </w:pPr>
            <w:hyperlink r:id="rId9" w:history="1">
              <w:r w:rsidR="00DD2E19" w:rsidRPr="0052600D">
                <w:rPr>
                  <w:rStyle w:val="Hyperlink"/>
                  <w:lang w:val="fr-FR"/>
                </w:rPr>
                <w:t>https://lysahannes.github.io/Portfolio/index.html</w:t>
              </w:r>
            </w:hyperlink>
          </w:p>
          <w:p w14:paraId="021663D6" w14:textId="6C84274C" w:rsidR="00DD2E19" w:rsidRDefault="00DD2E19" w:rsidP="00DD2E19">
            <w:pPr>
              <w:rPr>
                <w:lang w:val="fr-FR"/>
              </w:rPr>
            </w:pPr>
          </w:p>
          <w:p w14:paraId="24E46DFF" w14:textId="048E963E" w:rsidR="00601ADB" w:rsidRDefault="00601ADB" w:rsidP="00DD2E19">
            <w:pPr>
              <w:rPr>
                <w:lang w:val="fr-FR"/>
              </w:rPr>
            </w:pPr>
            <w:r>
              <w:rPr>
                <w:lang w:val="fr-FR"/>
              </w:rPr>
              <w:t>LINKEDIN :</w:t>
            </w:r>
          </w:p>
          <w:p w14:paraId="060D191B" w14:textId="18E66B30" w:rsidR="00601ADB" w:rsidRDefault="007801D9" w:rsidP="00DD2E19">
            <w:pPr>
              <w:rPr>
                <w:lang w:val="fr-FR"/>
              </w:rPr>
            </w:pPr>
            <w:hyperlink r:id="rId10" w:history="1">
              <w:r w:rsidR="007A05CF" w:rsidRPr="0052600D">
                <w:rPr>
                  <w:rStyle w:val="Hyperlink"/>
                  <w:lang w:val="fr-FR"/>
                </w:rPr>
                <w:t>https://www.linkedin.com/in/lysa-hannes/</w:t>
              </w:r>
            </w:hyperlink>
          </w:p>
          <w:p w14:paraId="7B71F1F1" w14:textId="77777777" w:rsidR="00601ADB" w:rsidRPr="003F477D" w:rsidRDefault="00601ADB" w:rsidP="00DD2E19">
            <w:pPr>
              <w:rPr>
                <w:lang w:val="fr-FR"/>
              </w:rPr>
            </w:pPr>
          </w:p>
          <w:sdt>
            <w:sdtPr>
              <w:id w:val="-240260293"/>
              <w:placeholder>
                <w:docPart w:val="A6560A55E43F4C6F85F12C27D9C10C35"/>
              </w:placeholder>
              <w:temporary/>
              <w:showingPlcHdr/>
              <w15:appearance w15:val="hidden"/>
            </w:sdtPr>
            <w:sdtEndPr/>
            <w:sdtContent>
              <w:p w14:paraId="6BDBDF70" w14:textId="77777777" w:rsidR="00DD2E19" w:rsidRDefault="00DD2E19" w:rsidP="00DD2E19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8074C48" w14:textId="20B54258" w:rsidR="00F5043C" w:rsidRDefault="00DD2E19" w:rsidP="00DD2E19">
            <w:pPr>
              <w:rPr>
                <w:noProof/>
              </w:rPr>
            </w:pPr>
            <w:r>
              <w:t>lh18wt@brocku.ca</w:t>
            </w:r>
          </w:p>
          <w:p w14:paraId="7C57FB01" w14:textId="1539FC11" w:rsidR="006D409C" w:rsidRDefault="006D409C" w:rsidP="005D47DE"/>
        </w:tc>
        <w:tc>
          <w:tcPr>
            <w:tcW w:w="509" w:type="dxa"/>
            <w:shd w:val="clear" w:color="auto" w:fill="134163" w:themeFill="accent2" w:themeFillShade="80"/>
          </w:tcPr>
          <w:p w14:paraId="564546F4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95" w:type="dxa"/>
            <w:shd w:val="clear" w:color="auto" w:fill="134163" w:themeFill="accent2" w:themeFillShade="80"/>
            <w:vAlign w:val="center"/>
          </w:tcPr>
          <w:sdt>
            <w:sdtPr>
              <w:id w:val="1001553383"/>
              <w:placeholder>
                <w:docPart w:val="67EC4F9049764FA7846E5D9F26E4438D"/>
              </w:placeholder>
              <w:temporary/>
              <w:showingPlcHdr/>
              <w15:appearance w15:val="hidden"/>
            </w:sdtPr>
            <w:sdtEndPr/>
            <w:sdtContent>
              <w:p w14:paraId="3ABFE691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605979D8" w14:textId="77777777" w:rsidTr="004F3546">
        <w:trPr>
          <w:trHeight w:val="6105"/>
        </w:trPr>
        <w:tc>
          <w:tcPr>
            <w:tcW w:w="4472" w:type="dxa"/>
            <w:vMerge/>
            <w:vAlign w:val="bottom"/>
          </w:tcPr>
          <w:p w14:paraId="7FC317E4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</w:tcPr>
          <w:p w14:paraId="7A787432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2AC0F4" wp14:editId="500CE9B0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D2CF6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2AC0F4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9ED2CF6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5" w:type="dxa"/>
          </w:tcPr>
          <w:p w14:paraId="126416FE" w14:textId="77777777" w:rsidR="006D6FFD" w:rsidRDefault="006D6FFD" w:rsidP="00776643">
            <w:pPr>
              <w:rPr>
                <w:rFonts w:ascii="Arial" w:hAnsi="Arial" w:cs="Arial"/>
                <w:b/>
                <w:sz w:val="24"/>
              </w:rPr>
            </w:pPr>
          </w:p>
          <w:p w14:paraId="7A0E916E" w14:textId="05B1797E" w:rsidR="006D409C" w:rsidRPr="007A05CF" w:rsidRDefault="00067307" w:rsidP="00776643">
            <w:pPr>
              <w:rPr>
                <w:rFonts w:ascii="Arial" w:hAnsi="Arial" w:cs="Arial"/>
                <w:bCs/>
                <w:sz w:val="24"/>
              </w:rPr>
            </w:pPr>
            <w:r w:rsidRPr="007A05CF">
              <w:rPr>
                <w:rFonts w:ascii="Arial" w:hAnsi="Arial" w:cs="Arial"/>
                <w:b/>
                <w:sz w:val="24"/>
              </w:rPr>
              <w:t xml:space="preserve">Wiz Robotics </w:t>
            </w:r>
            <w:r w:rsidRPr="007A05CF">
              <w:rPr>
                <w:rFonts w:ascii="Arial" w:hAnsi="Arial" w:cs="Arial"/>
                <w:sz w:val="24"/>
              </w:rPr>
              <w:t>-</w:t>
            </w:r>
            <w:r w:rsidRPr="007A05CF">
              <w:rPr>
                <w:rFonts w:ascii="Arial" w:hAnsi="Arial" w:cs="Arial"/>
                <w:b/>
                <w:sz w:val="24"/>
              </w:rPr>
              <w:t xml:space="preserve"> Arduino and Python </w:t>
            </w:r>
            <w:r w:rsidR="0007781D">
              <w:rPr>
                <w:rFonts w:ascii="Arial" w:hAnsi="Arial" w:cs="Arial"/>
                <w:b/>
                <w:sz w:val="24"/>
              </w:rPr>
              <w:t>Instructor</w:t>
            </w:r>
          </w:p>
          <w:p w14:paraId="1BEE1F20" w14:textId="32985231" w:rsidR="006D409C" w:rsidRPr="007A05CF" w:rsidRDefault="00067307" w:rsidP="00776643">
            <w:pPr>
              <w:rPr>
                <w:rFonts w:ascii="Arial" w:hAnsi="Arial" w:cs="Arial"/>
                <w:sz w:val="24"/>
              </w:rPr>
            </w:pPr>
            <w:r w:rsidRPr="007A05CF">
              <w:rPr>
                <w:rFonts w:ascii="Arial" w:hAnsi="Arial" w:cs="Arial"/>
                <w:sz w:val="24"/>
              </w:rPr>
              <w:t>Sept 2021</w:t>
            </w:r>
            <w:r w:rsidR="006D409C" w:rsidRPr="007A05CF">
              <w:rPr>
                <w:rFonts w:ascii="Arial" w:hAnsi="Arial" w:cs="Arial"/>
                <w:sz w:val="24"/>
              </w:rPr>
              <w:t>–</w:t>
            </w:r>
            <w:r w:rsidRPr="007A05CF">
              <w:rPr>
                <w:rFonts w:ascii="Arial" w:hAnsi="Arial" w:cs="Arial"/>
                <w:sz w:val="24"/>
              </w:rPr>
              <w:t>Present</w:t>
            </w:r>
          </w:p>
          <w:p w14:paraId="3081B911" w14:textId="77777777" w:rsidR="007A05CF" w:rsidRDefault="007A05CF" w:rsidP="007A05C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7A05CF">
              <w:rPr>
                <w:rFonts w:ascii="Arial" w:hAnsi="Arial" w:cs="Arial"/>
                <w:sz w:val="24"/>
              </w:rPr>
              <w:t>Modernized Wiz Robotics Python Curriculum</w:t>
            </w:r>
          </w:p>
          <w:p w14:paraId="5798AF6C" w14:textId="54131B2A" w:rsidR="0007781D" w:rsidRPr="004F3546" w:rsidRDefault="0007781D" w:rsidP="004F35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Prepares </w:t>
            </w:r>
            <w:r w:rsidRPr="007A05CF">
              <w:rPr>
                <w:rFonts w:ascii="Arial" w:hAnsi="Arial" w:cs="Arial"/>
                <w:sz w:val="24"/>
              </w:rPr>
              <w:t>elementary and high school students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for Computer Science Competitions</w:t>
            </w:r>
            <w:r>
              <w:rPr>
                <w:rFonts w:ascii="Arial" w:hAnsi="Arial" w:cs="Arial"/>
                <w:sz w:val="24"/>
              </w:rPr>
              <w:t xml:space="preserve"> in Canada and China</w:t>
            </w:r>
          </w:p>
          <w:p w14:paraId="03B13D05" w14:textId="7DAA2577" w:rsidR="007A05CF" w:rsidRDefault="004F3546" w:rsidP="00B6571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Responsible for t</w:t>
            </w:r>
            <w:r w:rsidR="007A05CF" w:rsidRPr="004F3546">
              <w:rPr>
                <w:rFonts w:ascii="Arial" w:hAnsi="Arial" w:cs="Arial"/>
                <w:sz w:val="24"/>
              </w:rPr>
              <w:t>eaches Arduino elementary and high school students online</w:t>
            </w:r>
          </w:p>
          <w:p w14:paraId="6526E691" w14:textId="77777777" w:rsidR="004F3546" w:rsidRPr="004F3546" w:rsidRDefault="004F3546" w:rsidP="004F3546">
            <w:pPr>
              <w:pStyle w:val="ListParagraph"/>
              <w:rPr>
                <w:rFonts w:ascii="Arial" w:hAnsi="Arial" w:cs="Arial"/>
                <w:sz w:val="24"/>
              </w:rPr>
            </w:pPr>
          </w:p>
          <w:p w14:paraId="054F5E6E" w14:textId="45DBE599" w:rsidR="006D6FFD" w:rsidRDefault="006D6FFD" w:rsidP="0077664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Canada World Education - </w:t>
            </w:r>
            <w:r w:rsidRPr="006D6FFD">
              <w:rPr>
                <w:rFonts w:ascii="Arial" w:hAnsi="Arial" w:cs="Arial"/>
                <w:b/>
                <w:sz w:val="24"/>
              </w:rPr>
              <w:t>Marketer / Website Editor Co-op</w:t>
            </w:r>
          </w:p>
          <w:p w14:paraId="75AF64BE" w14:textId="5B335C68" w:rsidR="006D409C" w:rsidRPr="007A05CF" w:rsidRDefault="006D6FFD" w:rsidP="0077664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 2020</w:t>
            </w:r>
            <w:r w:rsidR="006D409C" w:rsidRPr="007A05CF">
              <w:rPr>
                <w:rFonts w:ascii="Arial" w:hAnsi="Arial" w:cs="Arial"/>
                <w:sz w:val="24"/>
              </w:rPr>
              <w:t>–</w:t>
            </w:r>
            <w:r>
              <w:rPr>
                <w:rFonts w:ascii="Arial" w:hAnsi="Arial" w:cs="Arial"/>
                <w:sz w:val="24"/>
              </w:rPr>
              <w:t>Sept 2021</w:t>
            </w:r>
          </w:p>
          <w:p w14:paraId="6B7DC601" w14:textId="199EE7C4" w:rsidR="004F3546" w:rsidRDefault="004F3546" w:rsidP="006D6F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Wrote python scripts to gather emails from all public schools in Canada</w:t>
            </w:r>
          </w:p>
          <w:p w14:paraId="39F44289" w14:textId="6E7B99BE" w:rsidR="004F3546" w:rsidRDefault="004F3546" w:rsidP="004F35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Maintained company’s online presence on various social media platforms</w:t>
            </w:r>
          </w:p>
          <w:p w14:paraId="16C5FC9F" w14:textId="4D464425" w:rsidR="00B4639B" w:rsidRPr="00B4639B" w:rsidRDefault="00B4639B" w:rsidP="004F35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Responsible for designing and posting online advertisements using Afobe Photoshop, Google Ads, and Facebook Ads Manager</w:t>
            </w:r>
          </w:p>
          <w:p w14:paraId="7461A08F" w14:textId="241AF9F7" w:rsidR="004F3546" w:rsidRPr="004F3546" w:rsidRDefault="004F3546" w:rsidP="004F3546">
            <w:pPr>
              <w:rPr>
                <w:rFonts w:ascii="Arial" w:hAnsi="Arial" w:cs="Arial"/>
                <w:sz w:val="24"/>
              </w:rPr>
            </w:pPr>
          </w:p>
        </w:tc>
      </w:tr>
      <w:tr w:rsidR="006D409C" w14:paraId="4DBF108A" w14:textId="77777777" w:rsidTr="006D6FFD">
        <w:trPr>
          <w:trHeight w:val="1169"/>
        </w:trPr>
        <w:tc>
          <w:tcPr>
            <w:tcW w:w="4472" w:type="dxa"/>
            <w:vMerge/>
            <w:vAlign w:val="bottom"/>
          </w:tcPr>
          <w:p w14:paraId="63A442E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9" w:type="dxa"/>
            <w:shd w:val="clear" w:color="auto" w:fill="134163" w:themeFill="accent2" w:themeFillShade="80"/>
          </w:tcPr>
          <w:p w14:paraId="2FA6DC20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95" w:type="dxa"/>
            <w:shd w:val="clear" w:color="auto" w:fill="134163" w:themeFill="accent2" w:themeFillShade="80"/>
            <w:vAlign w:val="center"/>
          </w:tcPr>
          <w:p w14:paraId="2F57936A" w14:textId="73D141A5" w:rsidR="006D409C" w:rsidRDefault="007A05CF" w:rsidP="00776643">
            <w:pPr>
              <w:pStyle w:val="Heading1"/>
              <w:rPr>
                <w:b/>
              </w:rPr>
            </w:pPr>
            <w:r>
              <w:t>tECHNICAL sKILLS</w:t>
            </w:r>
          </w:p>
        </w:tc>
      </w:tr>
      <w:tr w:rsidR="006D409C" w14:paraId="7085CFD0" w14:textId="77777777" w:rsidTr="006D6FFD">
        <w:trPr>
          <w:trHeight w:val="2338"/>
        </w:trPr>
        <w:tc>
          <w:tcPr>
            <w:tcW w:w="4472" w:type="dxa"/>
            <w:vMerge/>
            <w:tcBorders>
              <w:bottom w:val="nil"/>
            </w:tcBorders>
            <w:vAlign w:val="bottom"/>
          </w:tcPr>
          <w:p w14:paraId="35EA5F77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9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B5D3031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6D1EDD" wp14:editId="7A45E17E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C5B0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35B74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6D1EDD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1481ab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74C5B0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35B74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5" w:type="dxa"/>
            <w:tcBorders>
              <w:bottom w:val="nil"/>
            </w:tcBorders>
            <w:vAlign w:val="bottom"/>
          </w:tcPr>
          <w:p w14:paraId="68A3FAA7" w14:textId="77777777" w:rsidR="007A05CF" w:rsidRDefault="007A05CF" w:rsidP="007A05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8"/>
              </w:rPr>
            </w:pPr>
            <w:r w:rsidRPr="007A05CF">
              <w:rPr>
                <w:rFonts w:ascii="Arial" w:hAnsi="Arial" w:cs="Arial"/>
                <w:bCs/>
                <w:sz w:val="24"/>
                <w:szCs w:val="28"/>
              </w:rPr>
              <w:t>Uses Java, Python and C++ to create specific programs that she is assigned</w:t>
            </w:r>
          </w:p>
          <w:p w14:paraId="3D30625F" w14:textId="77777777" w:rsidR="007A05CF" w:rsidRDefault="007A05CF" w:rsidP="007A05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8"/>
              </w:rPr>
            </w:pPr>
            <w:r w:rsidRPr="007A05CF">
              <w:rPr>
                <w:rFonts w:ascii="Arial" w:hAnsi="Arial" w:cs="Arial"/>
                <w:bCs/>
                <w:sz w:val="24"/>
                <w:szCs w:val="28"/>
              </w:rPr>
              <w:t xml:space="preserve">Creates beautiful websites using HTML, CSS, PHP, Python, </w:t>
            </w:r>
            <w:proofErr w:type="gramStart"/>
            <w:r w:rsidRPr="007A05CF">
              <w:rPr>
                <w:rFonts w:ascii="Arial" w:hAnsi="Arial" w:cs="Arial"/>
                <w:bCs/>
                <w:sz w:val="24"/>
                <w:szCs w:val="28"/>
              </w:rPr>
              <w:t>MongoDB</w:t>
            </w:r>
            <w:proofErr w:type="gramEnd"/>
            <w:r w:rsidRPr="007A05CF">
              <w:rPr>
                <w:rFonts w:ascii="Arial" w:hAnsi="Arial" w:cs="Arial"/>
                <w:bCs/>
                <w:sz w:val="24"/>
                <w:szCs w:val="28"/>
              </w:rPr>
              <w:t xml:space="preserve"> and JavaScript</w:t>
            </w:r>
          </w:p>
          <w:p w14:paraId="3FA389CD" w14:textId="77777777" w:rsidR="007A05CF" w:rsidRDefault="007A05CF" w:rsidP="007A05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8"/>
              </w:rPr>
            </w:pPr>
            <w:r w:rsidRPr="007A05CF">
              <w:rPr>
                <w:rFonts w:ascii="Arial" w:hAnsi="Arial" w:cs="Arial"/>
                <w:bCs/>
                <w:sz w:val="24"/>
                <w:szCs w:val="28"/>
              </w:rPr>
              <w:t>Has limited experience using bash</w:t>
            </w:r>
          </w:p>
          <w:p w14:paraId="5039F5B9" w14:textId="77777777" w:rsidR="007A05CF" w:rsidRDefault="007A05CF" w:rsidP="007A05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8"/>
              </w:rPr>
            </w:pPr>
            <w:r w:rsidRPr="007A05CF">
              <w:rPr>
                <w:rFonts w:ascii="Arial" w:hAnsi="Arial" w:cs="Arial"/>
                <w:bCs/>
                <w:sz w:val="24"/>
                <w:szCs w:val="28"/>
              </w:rPr>
              <w:t>Created games with Microsoft Visual basics 6</w:t>
            </w:r>
          </w:p>
          <w:p w14:paraId="410ED172" w14:textId="72A8C928" w:rsidR="006D409C" w:rsidRPr="007A05CF" w:rsidRDefault="007A05CF" w:rsidP="007A05C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8"/>
              </w:rPr>
            </w:pPr>
            <w:r w:rsidRPr="007A05CF">
              <w:rPr>
                <w:rFonts w:ascii="Arial" w:hAnsi="Arial" w:cs="Arial"/>
                <w:bCs/>
                <w:sz w:val="24"/>
                <w:szCs w:val="28"/>
              </w:rPr>
              <w:t>Is proficient with Photoshop, Microsoft office and Google apps</w:t>
            </w:r>
          </w:p>
        </w:tc>
      </w:tr>
    </w:tbl>
    <w:p w14:paraId="588250C1" w14:textId="77777777"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102C" w14:textId="77777777" w:rsidR="007801D9" w:rsidRDefault="007801D9" w:rsidP="00C51CF5">
      <w:r>
        <w:separator/>
      </w:r>
    </w:p>
  </w:endnote>
  <w:endnote w:type="continuationSeparator" w:id="0">
    <w:p w14:paraId="4A654D6A" w14:textId="77777777" w:rsidR="007801D9" w:rsidRDefault="007801D9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C517" w14:textId="77777777" w:rsidR="007801D9" w:rsidRDefault="007801D9" w:rsidP="00C51CF5">
      <w:r>
        <w:separator/>
      </w:r>
    </w:p>
  </w:footnote>
  <w:footnote w:type="continuationSeparator" w:id="0">
    <w:p w14:paraId="3B283359" w14:textId="77777777" w:rsidR="007801D9" w:rsidRDefault="007801D9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A8C9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1A6DA0" wp14:editId="29EC87B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DAFB8E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1eef9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27246"/>
    <w:multiLevelType w:val="hybridMultilevel"/>
    <w:tmpl w:val="51CEA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D7554"/>
    <w:multiLevelType w:val="hybridMultilevel"/>
    <w:tmpl w:val="F322E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4553"/>
    <w:multiLevelType w:val="hybridMultilevel"/>
    <w:tmpl w:val="7AEC3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C"/>
    <w:rsid w:val="000521EF"/>
    <w:rsid w:val="00067307"/>
    <w:rsid w:val="0007781D"/>
    <w:rsid w:val="000911B8"/>
    <w:rsid w:val="000A545F"/>
    <w:rsid w:val="000E1FAA"/>
    <w:rsid w:val="000F3BEA"/>
    <w:rsid w:val="0010314C"/>
    <w:rsid w:val="00153B84"/>
    <w:rsid w:val="00196AAB"/>
    <w:rsid w:val="001A4D1A"/>
    <w:rsid w:val="001B0B3D"/>
    <w:rsid w:val="00210699"/>
    <w:rsid w:val="00370804"/>
    <w:rsid w:val="003B0DB8"/>
    <w:rsid w:val="003F477D"/>
    <w:rsid w:val="00431999"/>
    <w:rsid w:val="00443E2D"/>
    <w:rsid w:val="004F3546"/>
    <w:rsid w:val="00572086"/>
    <w:rsid w:val="00597871"/>
    <w:rsid w:val="005D47DE"/>
    <w:rsid w:val="005F364E"/>
    <w:rsid w:val="00601ADB"/>
    <w:rsid w:val="00613801"/>
    <w:rsid w:val="0062123A"/>
    <w:rsid w:val="00635EF0"/>
    <w:rsid w:val="00646E75"/>
    <w:rsid w:val="00663587"/>
    <w:rsid w:val="00690B0A"/>
    <w:rsid w:val="006D409C"/>
    <w:rsid w:val="006D6FFD"/>
    <w:rsid w:val="00776643"/>
    <w:rsid w:val="007801D9"/>
    <w:rsid w:val="00797579"/>
    <w:rsid w:val="007A05CF"/>
    <w:rsid w:val="007D0F5B"/>
    <w:rsid w:val="00862972"/>
    <w:rsid w:val="00882E29"/>
    <w:rsid w:val="008E2610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4639B"/>
    <w:rsid w:val="00B90CEF"/>
    <w:rsid w:val="00B95D4D"/>
    <w:rsid w:val="00BB464E"/>
    <w:rsid w:val="00C51CF5"/>
    <w:rsid w:val="00C93D20"/>
    <w:rsid w:val="00CA407F"/>
    <w:rsid w:val="00D00A30"/>
    <w:rsid w:val="00D8438A"/>
    <w:rsid w:val="00DC71AE"/>
    <w:rsid w:val="00DD2E19"/>
    <w:rsid w:val="00E55D74"/>
    <w:rsid w:val="00E774C3"/>
    <w:rsid w:val="00E8541C"/>
    <w:rsid w:val="00F07EE2"/>
    <w:rsid w:val="00F5043C"/>
    <w:rsid w:val="00F56513"/>
    <w:rsid w:val="00FA3B3B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927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1CADE4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0D5571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134163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lysa-han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sahannes.github.io/Portfolio/index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sa2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C9E73DFCA94497A714CAC86E96B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5982F-BB79-4B68-BBBB-3E66709E9F49}"/>
      </w:docPartPr>
      <w:docPartBody>
        <w:p w:rsidR="00536207" w:rsidRDefault="00657564">
          <w:pPr>
            <w:pStyle w:val="A5C9E73DFCA94497A714CAC86E96BE77"/>
          </w:pPr>
          <w:r w:rsidRPr="00036450">
            <w:t>EDUCATION</w:t>
          </w:r>
        </w:p>
      </w:docPartBody>
    </w:docPart>
    <w:docPart>
      <w:docPartPr>
        <w:name w:val="67EC4F9049764FA7846E5D9F26E4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90965-2842-49C1-9C0F-BEEE70DD7F32}"/>
      </w:docPartPr>
      <w:docPartBody>
        <w:p w:rsidR="00536207" w:rsidRDefault="00657564">
          <w:pPr>
            <w:pStyle w:val="67EC4F9049764FA7846E5D9F26E4438D"/>
          </w:pPr>
          <w:r w:rsidRPr="00036450">
            <w:t>WORK EXPERIENCE</w:t>
          </w:r>
        </w:p>
      </w:docPartBody>
    </w:docPart>
    <w:docPart>
      <w:docPartPr>
        <w:name w:val="6A489C22A39441C2826D785E48308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82D47-DEFC-4EB4-A0A5-BD035D382FF6}"/>
      </w:docPartPr>
      <w:docPartBody>
        <w:p w:rsidR="00536207" w:rsidRDefault="007E2AFD" w:rsidP="007E2AFD">
          <w:pPr>
            <w:pStyle w:val="6A489C22A39441C2826D785E483087A4"/>
          </w:pPr>
          <w:r w:rsidRPr="005D47DE">
            <w:t>Profile</w:t>
          </w:r>
        </w:p>
      </w:docPartBody>
    </w:docPart>
    <w:docPart>
      <w:docPartPr>
        <w:name w:val="5AE87295A70C482388B694A5D46BB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F259-DDB2-487E-BD8C-D5897E2F643B}"/>
      </w:docPartPr>
      <w:docPartBody>
        <w:p w:rsidR="00536207" w:rsidRDefault="007E2AFD" w:rsidP="007E2AFD">
          <w:pPr>
            <w:pStyle w:val="5AE87295A70C482388B694A5D46BB564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1DBEAFCEED434575A2A0853EE307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14D1-0028-4D3E-B9D0-238DAC3EB777}"/>
      </w:docPartPr>
      <w:docPartBody>
        <w:p w:rsidR="00536207" w:rsidRDefault="007E2AFD" w:rsidP="007E2AFD">
          <w:pPr>
            <w:pStyle w:val="1DBEAFCEED434575A2A0853EE3074E30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A6560A55E43F4C6F85F12C27D9C1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595F6-8D05-4090-8812-AE8A9AE43118}"/>
      </w:docPartPr>
      <w:docPartBody>
        <w:p w:rsidR="00536207" w:rsidRDefault="007E2AFD" w:rsidP="007E2AFD">
          <w:pPr>
            <w:pStyle w:val="A6560A55E43F4C6F85F12C27D9C10C3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FD"/>
    <w:rsid w:val="00245EBF"/>
    <w:rsid w:val="00536207"/>
    <w:rsid w:val="00657564"/>
    <w:rsid w:val="007E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E2AFD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9E73DFCA94497A714CAC86E96BE77">
    <w:name w:val="A5C9E73DFCA94497A714CAC86E96BE77"/>
  </w:style>
  <w:style w:type="character" w:customStyle="1" w:styleId="Heading2Char">
    <w:name w:val="Heading 2 Char"/>
    <w:basedOn w:val="DefaultParagraphFont"/>
    <w:link w:val="Heading2"/>
    <w:uiPriority w:val="9"/>
    <w:rsid w:val="007E2AFD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E2AFD"/>
    <w:rPr>
      <w:color w:val="833C0B" w:themeColor="accent2" w:themeShade="80"/>
      <w:u w:val="single"/>
    </w:rPr>
  </w:style>
  <w:style w:type="paragraph" w:customStyle="1" w:styleId="67EC4F9049764FA7846E5D9F26E4438D">
    <w:name w:val="67EC4F9049764FA7846E5D9F26E4438D"/>
  </w:style>
  <w:style w:type="paragraph" w:customStyle="1" w:styleId="6A489C22A39441C2826D785E483087A4">
    <w:name w:val="6A489C22A39441C2826D785E483087A4"/>
    <w:rsid w:val="007E2AFD"/>
  </w:style>
  <w:style w:type="paragraph" w:customStyle="1" w:styleId="5AE87295A70C482388B694A5D46BB564">
    <w:name w:val="5AE87295A70C482388B694A5D46BB564"/>
    <w:rsid w:val="007E2AFD"/>
  </w:style>
  <w:style w:type="paragraph" w:customStyle="1" w:styleId="1DBEAFCEED434575A2A0853EE3074E30">
    <w:name w:val="1DBEAFCEED434575A2A0853EE3074E30"/>
    <w:rsid w:val="007E2AFD"/>
  </w:style>
  <w:style w:type="paragraph" w:customStyle="1" w:styleId="0EF52EB24B6D4DD1A61EB3B56C21D7B5">
    <w:name w:val="0EF52EB24B6D4DD1A61EB3B56C21D7B5"/>
    <w:rsid w:val="007E2AFD"/>
  </w:style>
  <w:style w:type="paragraph" w:customStyle="1" w:styleId="A6560A55E43F4C6F85F12C27D9C10C35">
    <w:name w:val="A6560A55E43F4C6F85F12C27D9C10C35"/>
    <w:rsid w:val="007E2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2022-04-11T21:18:00Z</dcterms:created>
  <dcterms:modified xsi:type="dcterms:W3CDTF">2022-04-12T19:26:00Z</dcterms:modified>
</cp:coreProperties>
</file>